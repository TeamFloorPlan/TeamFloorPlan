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90"/>
        <w:gridCol w:w="1646"/>
        <w:gridCol w:w="1615"/>
        <w:gridCol w:w="1507"/>
        <w:gridCol w:w="1335"/>
      </w:tblGrid>
      <w:tr w:rsidR="00467C65" w:rsidTr="00055848">
        <w:tc>
          <w:tcPr>
            <w:tcW w:w="1480" w:type="dxa"/>
          </w:tcPr>
          <w:p w:rsidR="00055848" w:rsidRPr="00055848" w:rsidRDefault="00055848">
            <w:pPr>
              <w:rPr>
                <w:b/>
                <w:sz w:val="24"/>
                <w:szCs w:val="28"/>
              </w:rPr>
            </w:pPr>
            <w:r w:rsidRPr="00055848">
              <w:rPr>
                <w:b/>
                <w:sz w:val="24"/>
                <w:szCs w:val="28"/>
              </w:rPr>
              <w:t>Test ID</w:t>
            </w:r>
          </w:p>
        </w:tc>
        <w:tc>
          <w:tcPr>
            <w:tcW w:w="1497" w:type="dxa"/>
          </w:tcPr>
          <w:p w:rsidR="00055848" w:rsidRPr="00055848" w:rsidRDefault="00055848">
            <w:pPr>
              <w:rPr>
                <w:b/>
                <w:sz w:val="24"/>
                <w:szCs w:val="28"/>
              </w:rPr>
            </w:pPr>
            <w:r w:rsidRPr="00055848">
              <w:rPr>
                <w:b/>
                <w:sz w:val="24"/>
                <w:szCs w:val="28"/>
              </w:rPr>
              <w:t>Test Area</w:t>
            </w:r>
          </w:p>
        </w:tc>
        <w:tc>
          <w:tcPr>
            <w:tcW w:w="1498" w:type="dxa"/>
          </w:tcPr>
          <w:p w:rsidR="00055848" w:rsidRPr="00055848" w:rsidRDefault="00055848">
            <w:pPr>
              <w:rPr>
                <w:b/>
                <w:sz w:val="24"/>
                <w:szCs w:val="28"/>
              </w:rPr>
            </w:pPr>
            <w:r w:rsidRPr="00055848">
              <w:rPr>
                <w:b/>
                <w:sz w:val="24"/>
                <w:szCs w:val="28"/>
              </w:rPr>
              <w:t>Test Data</w:t>
            </w:r>
          </w:p>
        </w:tc>
        <w:tc>
          <w:tcPr>
            <w:tcW w:w="1648" w:type="dxa"/>
          </w:tcPr>
          <w:p w:rsidR="00055848" w:rsidRPr="00055848" w:rsidRDefault="00055848">
            <w:pPr>
              <w:rPr>
                <w:b/>
                <w:sz w:val="24"/>
                <w:szCs w:val="28"/>
              </w:rPr>
            </w:pPr>
            <w:r w:rsidRPr="00055848"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555" w:type="dxa"/>
          </w:tcPr>
          <w:p w:rsidR="00055848" w:rsidRPr="00055848" w:rsidRDefault="00055848">
            <w:pPr>
              <w:rPr>
                <w:b/>
                <w:sz w:val="24"/>
                <w:szCs w:val="28"/>
              </w:rPr>
            </w:pPr>
            <w:r w:rsidRPr="00055848"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338" w:type="dxa"/>
          </w:tcPr>
          <w:p w:rsidR="00055848" w:rsidRPr="00055848" w:rsidRDefault="00055848">
            <w:pPr>
              <w:rPr>
                <w:b/>
                <w:sz w:val="24"/>
                <w:szCs w:val="28"/>
              </w:rPr>
            </w:pPr>
            <w:r w:rsidRPr="00055848">
              <w:rPr>
                <w:b/>
                <w:sz w:val="24"/>
                <w:szCs w:val="28"/>
              </w:rPr>
              <w:t>Comments</w:t>
            </w:r>
          </w:p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</w:t>
            </w:r>
          </w:p>
        </w:tc>
        <w:tc>
          <w:tcPr>
            <w:tcW w:w="1497" w:type="dxa"/>
          </w:tcPr>
          <w:p w:rsidR="00055848" w:rsidRDefault="00055848">
            <w:r>
              <w:t>Room Entry Box</w:t>
            </w:r>
          </w:p>
        </w:tc>
        <w:tc>
          <w:tcPr>
            <w:tcW w:w="1498" w:type="dxa"/>
          </w:tcPr>
          <w:p w:rsidR="00055848" w:rsidRDefault="00315FDD">
            <w:r>
              <w:t>(String) roomTest</w:t>
            </w:r>
          </w:p>
        </w:tc>
        <w:tc>
          <w:tcPr>
            <w:tcW w:w="1648" w:type="dxa"/>
          </w:tcPr>
          <w:p w:rsidR="00055848" w:rsidRDefault="00315FDD" w:rsidP="00315FDD">
            <w:r>
              <w:t>Error: Invalid Room Number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2</w:t>
            </w:r>
          </w:p>
        </w:tc>
        <w:tc>
          <w:tcPr>
            <w:tcW w:w="1497" w:type="dxa"/>
          </w:tcPr>
          <w:p w:rsidR="00055848" w:rsidRDefault="00315FDD">
            <w:r>
              <w:t>Room Entry Box</w:t>
            </w:r>
          </w:p>
        </w:tc>
        <w:tc>
          <w:tcPr>
            <w:tcW w:w="1498" w:type="dxa"/>
          </w:tcPr>
          <w:p w:rsidR="00055848" w:rsidRDefault="00315FDD">
            <w:r>
              <w:t>(Int) 7</w:t>
            </w:r>
          </w:p>
        </w:tc>
        <w:tc>
          <w:tcPr>
            <w:tcW w:w="1648" w:type="dxa"/>
          </w:tcPr>
          <w:p w:rsidR="00055848" w:rsidRDefault="00315FDD">
            <w:r>
              <w:t>Error: Invalid Room Number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3</w:t>
            </w:r>
          </w:p>
        </w:tc>
        <w:tc>
          <w:tcPr>
            <w:tcW w:w="1497" w:type="dxa"/>
          </w:tcPr>
          <w:p w:rsidR="00055848" w:rsidRDefault="00315FDD">
            <w:r>
              <w:t>Room Entry Box</w:t>
            </w:r>
          </w:p>
        </w:tc>
        <w:tc>
          <w:tcPr>
            <w:tcW w:w="1498" w:type="dxa"/>
          </w:tcPr>
          <w:p w:rsidR="00055848" w:rsidRDefault="00315FDD">
            <w:r>
              <w:t>(Float) 0.07</w:t>
            </w:r>
          </w:p>
        </w:tc>
        <w:tc>
          <w:tcPr>
            <w:tcW w:w="1648" w:type="dxa"/>
          </w:tcPr>
          <w:p w:rsidR="00055848" w:rsidRDefault="00315FDD">
            <w:r>
              <w:t>Success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4</w:t>
            </w:r>
          </w:p>
        </w:tc>
        <w:tc>
          <w:tcPr>
            <w:tcW w:w="1497" w:type="dxa"/>
          </w:tcPr>
          <w:p w:rsidR="00055848" w:rsidRDefault="00F106C4">
            <w:r>
              <w:t>Floor Entry Spinner</w:t>
            </w:r>
          </w:p>
        </w:tc>
        <w:tc>
          <w:tcPr>
            <w:tcW w:w="1498" w:type="dxa"/>
          </w:tcPr>
          <w:p w:rsidR="00055848" w:rsidRDefault="00F106C4">
            <w:r>
              <w:t>(Int) 10</w:t>
            </w:r>
          </w:p>
        </w:tc>
        <w:tc>
          <w:tcPr>
            <w:tcW w:w="1648" w:type="dxa"/>
          </w:tcPr>
          <w:p w:rsidR="00055848" w:rsidRDefault="00F106C4">
            <w:r>
              <w:t>Unable to enter digits above 2 or below 0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5</w:t>
            </w:r>
          </w:p>
        </w:tc>
        <w:tc>
          <w:tcPr>
            <w:tcW w:w="1497" w:type="dxa"/>
          </w:tcPr>
          <w:p w:rsidR="00055848" w:rsidRDefault="00F106C4">
            <w:r>
              <w:t>Floor Entry Spinner</w:t>
            </w:r>
          </w:p>
        </w:tc>
        <w:tc>
          <w:tcPr>
            <w:tcW w:w="1498" w:type="dxa"/>
          </w:tcPr>
          <w:p w:rsidR="00055848" w:rsidRDefault="00F106C4">
            <w:r>
              <w:t>(Int) -5</w:t>
            </w:r>
          </w:p>
        </w:tc>
        <w:tc>
          <w:tcPr>
            <w:tcW w:w="1648" w:type="dxa"/>
          </w:tcPr>
          <w:p w:rsidR="00055848" w:rsidRDefault="00F106C4">
            <w:r>
              <w:t>Unable to enter digits below 2 or above 0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6</w:t>
            </w:r>
          </w:p>
        </w:tc>
        <w:tc>
          <w:tcPr>
            <w:tcW w:w="1497" w:type="dxa"/>
          </w:tcPr>
          <w:p w:rsidR="00055848" w:rsidRDefault="00F106C4">
            <w:r>
              <w:t>Floor Entry Spinner</w:t>
            </w:r>
          </w:p>
        </w:tc>
        <w:tc>
          <w:tcPr>
            <w:tcW w:w="1498" w:type="dxa"/>
          </w:tcPr>
          <w:p w:rsidR="00055848" w:rsidRDefault="00F106C4">
            <w:r>
              <w:t>(Char) e</w:t>
            </w:r>
          </w:p>
        </w:tc>
        <w:tc>
          <w:tcPr>
            <w:tcW w:w="1648" w:type="dxa"/>
          </w:tcPr>
          <w:p w:rsidR="00055848" w:rsidRDefault="00F106C4">
            <w:r>
              <w:t>Unable to enter non-integers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7</w:t>
            </w:r>
          </w:p>
        </w:tc>
        <w:tc>
          <w:tcPr>
            <w:tcW w:w="1497" w:type="dxa"/>
          </w:tcPr>
          <w:p w:rsidR="00055848" w:rsidRDefault="00F106C4" w:rsidP="00F106C4">
            <w:r>
              <w:t>Floor Entry Spinner</w:t>
            </w:r>
          </w:p>
        </w:tc>
        <w:tc>
          <w:tcPr>
            <w:tcW w:w="1498" w:type="dxa"/>
          </w:tcPr>
          <w:p w:rsidR="00055848" w:rsidRDefault="00F106C4">
            <w:r>
              <w:t>(Float) 0.5</w:t>
            </w:r>
          </w:p>
        </w:tc>
        <w:tc>
          <w:tcPr>
            <w:tcW w:w="1648" w:type="dxa"/>
          </w:tcPr>
          <w:p w:rsidR="00055848" w:rsidRDefault="00F106C4">
            <w:r>
              <w:t>Unable to enter non-integers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8</w:t>
            </w:r>
          </w:p>
        </w:tc>
        <w:tc>
          <w:tcPr>
            <w:tcW w:w="1497" w:type="dxa"/>
          </w:tcPr>
          <w:p w:rsidR="00055848" w:rsidRDefault="00F106C4">
            <w:r>
              <w:t>Floor Entry Spinner</w:t>
            </w:r>
          </w:p>
        </w:tc>
        <w:tc>
          <w:tcPr>
            <w:tcW w:w="1498" w:type="dxa"/>
          </w:tcPr>
          <w:p w:rsidR="00055848" w:rsidRDefault="00F106C4">
            <w:r>
              <w:t>(Int) 1</w:t>
            </w:r>
          </w:p>
        </w:tc>
        <w:tc>
          <w:tcPr>
            <w:tcW w:w="1648" w:type="dxa"/>
          </w:tcPr>
          <w:p w:rsidR="00055848" w:rsidRDefault="00F106C4">
            <w:r>
              <w:t>Success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9</w:t>
            </w:r>
          </w:p>
        </w:tc>
        <w:tc>
          <w:tcPr>
            <w:tcW w:w="1497" w:type="dxa"/>
          </w:tcPr>
          <w:p w:rsidR="00055848" w:rsidRDefault="00F106C4">
            <w:r>
              <w:t>Entrance Select Box</w:t>
            </w:r>
          </w:p>
        </w:tc>
        <w:tc>
          <w:tcPr>
            <w:tcW w:w="1498" w:type="dxa"/>
          </w:tcPr>
          <w:p w:rsidR="00055848" w:rsidRDefault="00F106C4">
            <w:r>
              <w:t>(String) entranceTest</w:t>
            </w:r>
          </w:p>
        </w:tc>
        <w:tc>
          <w:tcPr>
            <w:tcW w:w="1648" w:type="dxa"/>
          </w:tcPr>
          <w:p w:rsidR="00055848" w:rsidRDefault="00F106C4">
            <w:r>
              <w:t>Error: Invalid Entrance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10</w:t>
            </w:r>
          </w:p>
        </w:tc>
        <w:tc>
          <w:tcPr>
            <w:tcW w:w="1497" w:type="dxa"/>
          </w:tcPr>
          <w:p w:rsidR="00055848" w:rsidRDefault="00F106C4">
            <w:r>
              <w:t>Entrance Select Box</w:t>
            </w:r>
          </w:p>
        </w:tc>
        <w:tc>
          <w:tcPr>
            <w:tcW w:w="1498" w:type="dxa"/>
          </w:tcPr>
          <w:p w:rsidR="00055848" w:rsidRDefault="00F106C4">
            <w:r>
              <w:t>(Int) 4</w:t>
            </w:r>
          </w:p>
        </w:tc>
        <w:tc>
          <w:tcPr>
            <w:tcW w:w="1648" w:type="dxa"/>
          </w:tcPr>
          <w:p w:rsidR="00055848" w:rsidRDefault="00F106C4">
            <w:r>
              <w:t>Error: Invalid Entrance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11</w:t>
            </w:r>
          </w:p>
        </w:tc>
        <w:tc>
          <w:tcPr>
            <w:tcW w:w="1497" w:type="dxa"/>
          </w:tcPr>
          <w:p w:rsidR="00055848" w:rsidRDefault="00F106C4">
            <w:r>
              <w:t>Entrance Select Box</w:t>
            </w:r>
          </w:p>
        </w:tc>
        <w:tc>
          <w:tcPr>
            <w:tcW w:w="1498" w:type="dxa"/>
          </w:tcPr>
          <w:p w:rsidR="00055848" w:rsidRDefault="00F106C4">
            <w:r>
              <w:t>(Int) -1</w:t>
            </w:r>
          </w:p>
        </w:tc>
        <w:tc>
          <w:tcPr>
            <w:tcW w:w="1648" w:type="dxa"/>
          </w:tcPr>
          <w:p w:rsidR="00055848" w:rsidRDefault="00F106C4">
            <w:r>
              <w:t>Error: Invalid Entrance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12</w:t>
            </w:r>
          </w:p>
        </w:tc>
        <w:tc>
          <w:tcPr>
            <w:tcW w:w="1497" w:type="dxa"/>
          </w:tcPr>
          <w:p w:rsidR="00055848" w:rsidRDefault="00F106C4">
            <w:r>
              <w:t>Entrance Select Box</w:t>
            </w:r>
          </w:p>
        </w:tc>
        <w:tc>
          <w:tcPr>
            <w:tcW w:w="1498" w:type="dxa"/>
          </w:tcPr>
          <w:p w:rsidR="00055848" w:rsidRDefault="00F106C4">
            <w:r>
              <w:t>(Float) 0.5</w:t>
            </w:r>
          </w:p>
        </w:tc>
        <w:tc>
          <w:tcPr>
            <w:tcW w:w="1648" w:type="dxa"/>
          </w:tcPr>
          <w:p w:rsidR="00055848" w:rsidRDefault="00F106C4">
            <w:r>
              <w:t>Error: Invalid Entrance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13</w:t>
            </w:r>
          </w:p>
        </w:tc>
        <w:tc>
          <w:tcPr>
            <w:tcW w:w="1497" w:type="dxa"/>
          </w:tcPr>
          <w:p w:rsidR="00055848" w:rsidRDefault="00F106C4">
            <w:r>
              <w:t>Entrance Select Box</w:t>
            </w:r>
          </w:p>
        </w:tc>
        <w:tc>
          <w:tcPr>
            <w:tcW w:w="1498" w:type="dxa"/>
          </w:tcPr>
          <w:p w:rsidR="00055848" w:rsidRDefault="00F106C4">
            <w:r>
              <w:t>(Int) 1</w:t>
            </w:r>
          </w:p>
        </w:tc>
        <w:tc>
          <w:tcPr>
            <w:tcW w:w="1648" w:type="dxa"/>
          </w:tcPr>
          <w:p w:rsidR="00055848" w:rsidRDefault="00F106C4">
            <w:r>
              <w:t>Success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14</w:t>
            </w:r>
          </w:p>
        </w:tc>
        <w:tc>
          <w:tcPr>
            <w:tcW w:w="1497" w:type="dxa"/>
          </w:tcPr>
          <w:p w:rsidR="00055848" w:rsidRDefault="00F106C4">
            <w:r>
              <w:t>Username Entry Box</w:t>
            </w:r>
          </w:p>
        </w:tc>
        <w:tc>
          <w:tcPr>
            <w:tcW w:w="1498" w:type="dxa"/>
          </w:tcPr>
          <w:p w:rsidR="00055848" w:rsidRDefault="00F106C4">
            <w:r>
              <w:t>(Non-user value) fakeUser</w:t>
            </w:r>
          </w:p>
        </w:tc>
        <w:tc>
          <w:tcPr>
            <w:tcW w:w="1648" w:type="dxa"/>
          </w:tcPr>
          <w:p w:rsidR="00055848" w:rsidRDefault="00F106C4">
            <w:r>
              <w:t>Error: Invalid Username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15</w:t>
            </w:r>
          </w:p>
        </w:tc>
        <w:tc>
          <w:tcPr>
            <w:tcW w:w="1497" w:type="dxa"/>
          </w:tcPr>
          <w:p w:rsidR="00055848" w:rsidRDefault="00F106C4">
            <w:r>
              <w:t>Username Entry Box</w:t>
            </w:r>
          </w:p>
        </w:tc>
        <w:tc>
          <w:tcPr>
            <w:tcW w:w="1498" w:type="dxa"/>
          </w:tcPr>
          <w:p w:rsidR="00055848" w:rsidRDefault="00F106C4">
            <w:r>
              <w:t>(User Value) realUser</w:t>
            </w:r>
          </w:p>
        </w:tc>
        <w:tc>
          <w:tcPr>
            <w:tcW w:w="1648" w:type="dxa"/>
          </w:tcPr>
          <w:p w:rsidR="00055848" w:rsidRDefault="00F106C4">
            <w:r>
              <w:t>Success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16</w:t>
            </w:r>
          </w:p>
        </w:tc>
        <w:tc>
          <w:tcPr>
            <w:tcW w:w="1497" w:type="dxa"/>
          </w:tcPr>
          <w:p w:rsidR="00055848" w:rsidRDefault="00F106C4">
            <w:r>
              <w:t>Password Entry Box</w:t>
            </w:r>
          </w:p>
        </w:tc>
        <w:tc>
          <w:tcPr>
            <w:tcW w:w="1498" w:type="dxa"/>
          </w:tcPr>
          <w:p w:rsidR="00055848" w:rsidRDefault="00F106C4">
            <w:r>
              <w:t>(Incorrect Value) wrongPass</w:t>
            </w:r>
          </w:p>
        </w:tc>
        <w:tc>
          <w:tcPr>
            <w:tcW w:w="1648" w:type="dxa"/>
          </w:tcPr>
          <w:p w:rsidR="00055848" w:rsidRDefault="00F106C4">
            <w:r>
              <w:t>Error: Invalid Password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17</w:t>
            </w:r>
          </w:p>
        </w:tc>
        <w:tc>
          <w:tcPr>
            <w:tcW w:w="1497" w:type="dxa"/>
          </w:tcPr>
          <w:p w:rsidR="00055848" w:rsidRDefault="00F106C4">
            <w:r>
              <w:t>Password Entry Box</w:t>
            </w:r>
          </w:p>
        </w:tc>
        <w:tc>
          <w:tcPr>
            <w:tcW w:w="1498" w:type="dxa"/>
          </w:tcPr>
          <w:p w:rsidR="00055848" w:rsidRDefault="00F106C4">
            <w:r>
              <w:t>(Correct Value) correctPass</w:t>
            </w:r>
          </w:p>
        </w:tc>
        <w:tc>
          <w:tcPr>
            <w:tcW w:w="1648" w:type="dxa"/>
          </w:tcPr>
          <w:p w:rsidR="00055848" w:rsidRDefault="00F106C4">
            <w:r>
              <w:t>Success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18</w:t>
            </w:r>
          </w:p>
        </w:tc>
        <w:tc>
          <w:tcPr>
            <w:tcW w:w="1497" w:type="dxa"/>
          </w:tcPr>
          <w:p w:rsidR="00055848" w:rsidRDefault="00025BA1">
            <w:r>
              <w:t>First name Entry Box</w:t>
            </w:r>
          </w:p>
        </w:tc>
        <w:tc>
          <w:tcPr>
            <w:tcW w:w="1498" w:type="dxa"/>
          </w:tcPr>
          <w:p w:rsidR="00055848" w:rsidRDefault="00025BA1">
            <w:r>
              <w:t>(Int) 50</w:t>
            </w:r>
          </w:p>
        </w:tc>
        <w:tc>
          <w:tcPr>
            <w:tcW w:w="1648" w:type="dxa"/>
          </w:tcPr>
          <w:p w:rsidR="00055848" w:rsidRDefault="00025BA1">
            <w:r>
              <w:t>Error: Please Enter a Valid Name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19</w:t>
            </w:r>
          </w:p>
        </w:tc>
        <w:tc>
          <w:tcPr>
            <w:tcW w:w="1497" w:type="dxa"/>
          </w:tcPr>
          <w:p w:rsidR="00055848" w:rsidRDefault="00025BA1">
            <w:r>
              <w:t>First name Entry Box</w:t>
            </w:r>
          </w:p>
        </w:tc>
        <w:tc>
          <w:tcPr>
            <w:tcW w:w="1498" w:type="dxa"/>
          </w:tcPr>
          <w:p w:rsidR="00055848" w:rsidRDefault="00025BA1">
            <w:r>
              <w:t>(Float) 0.5</w:t>
            </w:r>
          </w:p>
        </w:tc>
        <w:tc>
          <w:tcPr>
            <w:tcW w:w="1648" w:type="dxa"/>
          </w:tcPr>
          <w:p w:rsidR="00055848" w:rsidRDefault="00025BA1">
            <w:r>
              <w:t>Error: Please Enter a Valid Name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lastRenderedPageBreak/>
              <w:t>20</w:t>
            </w:r>
          </w:p>
        </w:tc>
        <w:tc>
          <w:tcPr>
            <w:tcW w:w="1497" w:type="dxa"/>
          </w:tcPr>
          <w:p w:rsidR="00055848" w:rsidRDefault="00025BA1">
            <w:r>
              <w:t>First name Entry Box</w:t>
            </w:r>
          </w:p>
        </w:tc>
        <w:tc>
          <w:tcPr>
            <w:tcW w:w="1498" w:type="dxa"/>
          </w:tcPr>
          <w:p w:rsidR="00055848" w:rsidRDefault="00025BA1">
            <w:r>
              <w:t>(Digit) @</w:t>
            </w:r>
          </w:p>
        </w:tc>
        <w:tc>
          <w:tcPr>
            <w:tcW w:w="1648" w:type="dxa"/>
          </w:tcPr>
          <w:p w:rsidR="00055848" w:rsidRDefault="00025BA1">
            <w:r>
              <w:t>Error: Please Enter a Valid Name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055848" w:rsidRDefault="00055848">
            <w:r>
              <w:t>21</w:t>
            </w:r>
          </w:p>
        </w:tc>
        <w:tc>
          <w:tcPr>
            <w:tcW w:w="1497" w:type="dxa"/>
          </w:tcPr>
          <w:p w:rsidR="00055848" w:rsidRDefault="00025BA1" w:rsidP="00025BA1">
            <w:r>
              <w:t>First name Entry Box</w:t>
            </w:r>
          </w:p>
        </w:tc>
        <w:tc>
          <w:tcPr>
            <w:tcW w:w="1498" w:type="dxa"/>
          </w:tcPr>
          <w:p w:rsidR="00055848" w:rsidRDefault="00025BA1">
            <w:r>
              <w:t>(String) testName</w:t>
            </w:r>
          </w:p>
        </w:tc>
        <w:tc>
          <w:tcPr>
            <w:tcW w:w="1648" w:type="dxa"/>
          </w:tcPr>
          <w:p w:rsidR="00055848" w:rsidRDefault="00025BA1">
            <w:r>
              <w:t>Success</w:t>
            </w:r>
          </w:p>
        </w:tc>
        <w:tc>
          <w:tcPr>
            <w:tcW w:w="1555" w:type="dxa"/>
          </w:tcPr>
          <w:p w:rsidR="00055848" w:rsidRDefault="00055848"/>
        </w:tc>
        <w:tc>
          <w:tcPr>
            <w:tcW w:w="1338" w:type="dxa"/>
          </w:tcPr>
          <w:p w:rsidR="00055848" w:rsidRDefault="00055848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22</w:t>
            </w:r>
          </w:p>
        </w:tc>
        <w:tc>
          <w:tcPr>
            <w:tcW w:w="1497" w:type="dxa"/>
          </w:tcPr>
          <w:p w:rsidR="00DF7507" w:rsidRDefault="00DF7507" w:rsidP="00DF7507">
            <w:r>
              <w:t>Last name Entry Box</w:t>
            </w:r>
          </w:p>
        </w:tc>
        <w:tc>
          <w:tcPr>
            <w:tcW w:w="1498" w:type="dxa"/>
          </w:tcPr>
          <w:p w:rsidR="00DF7507" w:rsidRDefault="00DF7507" w:rsidP="00DF7507">
            <w:r>
              <w:t>(Int) 50</w:t>
            </w:r>
          </w:p>
        </w:tc>
        <w:tc>
          <w:tcPr>
            <w:tcW w:w="1648" w:type="dxa"/>
          </w:tcPr>
          <w:p w:rsidR="00DF7507" w:rsidRDefault="00DF7507" w:rsidP="00DF7507">
            <w:r>
              <w:t>Error: Please Enter a Valid Name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23</w:t>
            </w:r>
          </w:p>
        </w:tc>
        <w:tc>
          <w:tcPr>
            <w:tcW w:w="1497" w:type="dxa"/>
          </w:tcPr>
          <w:p w:rsidR="00DF7507" w:rsidRDefault="00DF7507" w:rsidP="00DF7507">
            <w:r>
              <w:t>Last name Entry Box</w:t>
            </w:r>
          </w:p>
        </w:tc>
        <w:tc>
          <w:tcPr>
            <w:tcW w:w="1498" w:type="dxa"/>
          </w:tcPr>
          <w:p w:rsidR="00DF7507" w:rsidRDefault="00DF7507" w:rsidP="00DF7507">
            <w:r>
              <w:t>(Float) 0.5</w:t>
            </w:r>
          </w:p>
        </w:tc>
        <w:tc>
          <w:tcPr>
            <w:tcW w:w="1648" w:type="dxa"/>
          </w:tcPr>
          <w:p w:rsidR="00DF7507" w:rsidRDefault="00DF7507" w:rsidP="00DF7507">
            <w:r>
              <w:t>Error: Please Enter a Valid Name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24</w:t>
            </w:r>
          </w:p>
        </w:tc>
        <w:tc>
          <w:tcPr>
            <w:tcW w:w="1497" w:type="dxa"/>
          </w:tcPr>
          <w:p w:rsidR="00DF7507" w:rsidRDefault="00DF7507" w:rsidP="00DF7507">
            <w:r>
              <w:t>Last name Entry Box</w:t>
            </w:r>
          </w:p>
        </w:tc>
        <w:tc>
          <w:tcPr>
            <w:tcW w:w="1498" w:type="dxa"/>
          </w:tcPr>
          <w:p w:rsidR="00DF7507" w:rsidRDefault="00DF7507" w:rsidP="00DF7507">
            <w:r>
              <w:t>(Digit) @</w:t>
            </w:r>
          </w:p>
        </w:tc>
        <w:tc>
          <w:tcPr>
            <w:tcW w:w="1648" w:type="dxa"/>
          </w:tcPr>
          <w:p w:rsidR="00DF7507" w:rsidRDefault="00DF7507" w:rsidP="00DF7507">
            <w:r>
              <w:t>Error: Please Enter a Valid Name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25</w:t>
            </w:r>
          </w:p>
        </w:tc>
        <w:tc>
          <w:tcPr>
            <w:tcW w:w="1497" w:type="dxa"/>
          </w:tcPr>
          <w:p w:rsidR="00DF7507" w:rsidRDefault="00DF7507" w:rsidP="00DF7507">
            <w:r>
              <w:t>Last name Entry Box</w:t>
            </w:r>
          </w:p>
        </w:tc>
        <w:tc>
          <w:tcPr>
            <w:tcW w:w="1498" w:type="dxa"/>
          </w:tcPr>
          <w:p w:rsidR="00DF7507" w:rsidRDefault="00DF7507" w:rsidP="00DF7507">
            <w:r>
              <w:t>(String) testName</w:t>
            </w:r>
          </w:p>
        </w:tc>
        <w:tc>
          <w:tcPr>
            <w:tcW w:w="1648" w:type="dxa"/>
          </w:tcPr>
          <w:p w:rsidR="00DF7507" w:rsidRDefault="00DF7507" w:rsidP="00DF7507">
            <w:r>
              <w:t>Success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26</w:t>
            </w:r>
          </w:p>
        </w:tc>
        <w:tc>
          <w:tcPr>
            <w:tcW w:w="1497" w:type="dxa"/>
          </w:tcPr>
          <w:p w:rsidR="00DF7507" w:rsidRDefault="00DF7507" w:rsidP="00DF7507">
            <w:r>
              <w:t>New Username Entry Box</w:t>
            </w:r>
          </w:p>
        </w:tc>
        <w:tc>
          <w:tcPr>
            <w:tcW w:w="1498" w:type="dxa"/>
          </w:tcPr>
          <w:p w:rsidR="00DF7507" w:rsidRDefault="00DF7507" w:rsidP="00DF7507">
            <w:r>
              <w:t>(Already Taken Username) takenUser</w:t>
            </w:r>
          </w:p>
        </w:tc>
        <w:tc>
          <w:tcPr>
            <w:tcW w:w="1648" w:type="dxa"/>
          </w:tcPr>
          <w:p w:rsidR="00DF7507" w:rsidRDefault="00DF7507" w:rsidP="00DF7507">
            <w:r>
              <w:t>Error: Username already in user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27</w:t>
            </w:r>
          </w:p>
        </w:tc>
        <w:tc>
          <w:tcPr>
            <w:tcW w:w="1497" w:type="dxa"/>
          </w:tcPr>
          <w:p w:rsidR="00DF7507" w:rsidRDefault="00DF7507" w:rsidP="00DF7507">
            <w:r>
              <w:t>New Username Entry Box</w:t>
            </w:r>
          </w:p>
        </w:tc>
        <w:tc>
          <w:tcPr>
            <w:tcW w:w="1498" w:type="dxa"/>
          </w:tcPr>
          <w:p w:rsidR="00DF7507" w:rsidRDefault="00DF7507" w:rsidP="00DF7507">
            <w:r>
              <w:t>(Unique Username) newUser</w:t>
            </w:r>
          </w:p>
        </w:tc>
        <w:tc>
          <w:tcPr>
            <w:tcW w:w="1648" w:type="dxa"/>
          </w:tcPr>
          <w:p w:rsidR="00DF7507" w:rsidRDefault="00DF7507" w:rsidP="00DF7507">
            <w:r>
              <w:t>Success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28</w:t>
            </w:r>
          </w:p>
        </w:tc>
        <w:tc>
          <w:tcPr>
            <w:tcW w:w="1497" w:type="dxa"/>
          </w:tcPr>
          <w:p w:rsidR="00DF7507" w:rsidRDefault="00DF7507" w:rsidP="00DF7507">
            <w:r>
              <w:t>New Password Entry Box</w:t>
            </w:r>
          </w:p>
        </w:tc>
        <w:tc>
          <w:tcPr>
            <w:tcW w:w="1498" w:type="dxa"/>
          </w:tcPr>
          <w:p w:rsidR="00DF7507" w:rsidRDefault="00DF7507" w:rsidP="00DF7507">
            <w:r>
              <w:t>(</w:t>
            </w:r>
            <w:r w:rsidR="00467C65">
              <w:t>String) cat</w:t>
            </w:r>
          </w:p>
        </w:tc>
        <w:tc>
          <w:tcPr>
            <w:tcW w:w="1648" w:type="dxa"/>
          </w:tcPr>
          <w:p w:rsidR="00DF7507" w:rsidRDefault="00467C65" w:rsidP="00DF7507">
            <w:r>
              <w:t>Error: Password must be more than 4 characters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29</w:t>
            </w:r>
          </w:p>
        </w:tc>
        <w:tc>
          <w:tcPr>
            <w:tcW w:w="1497" w:type="dxa"/>
          </w:tcPr>
          <w:p w:rsidR="00DF7507" w:rsidRDefault="00467C65" w:rsidP="00DF7507">
            <w:r>
              <w:t>New Password Entry Box</w:t>
            </w:r>
          </w:p>
        </w:tc>
        <w:tc>
          <w:tcPr>
            <w:tcW w:w="1498" w:type="dxa"/>
          </w:tcPr>
          <w:p w:rsidR="00DF7507" w:rsidRDefault="00467C65" w:rsidP="00DF7507">
            <w:r>
              <w:t>(String) goodPass123</w:t>
            </w:r>
          </w:p>
        </w:tc>
        <w:tc>
          <w:tcPr>
            <w:tcW w:w="1648" w:type="dxa"/>
          </w:tcPr>
          <w:p w:rsidR="00DF7507" w:rsidRDefault="00467C65" w:rsidP="00DF7507">
            <w:r>
              <w:t>Success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30</w:t>
            </w:r>
          </w:p>
        </w:tc>
        <w:tc>
          <w:tcPr>
            <w:tcW w:w="1497" w:type="dxa"/>
          </w:tcPr>
          <w:p w:rsidR="00DF7507" w:rsidRDefault="00467C65" w:rsidP="00DF7507">
            <w:r>
              <w:t>Password Confirmation Box</w:t>
            </w:r>
          </w:p>
        </w:tc>
        <w:tc>
          <w:tcPr>
            <w:tcW w:w="1498" w:type="dxa"/>
          </w:tcPr>
          <w:p w:rsidR="00DF7507" w:rsidRDefault="00467C65" w:rsidP="00DF7507">
            <w:r>
              <w:t>(Value Different From Previous Password) notCorrectPass</w:t>
            </w:r>
          </w:p>
        </w:tc>
        <w:tc>
          <w:tcPr>
            <w:tcW w:w="1648" w:type="dxa"/>
          </w:tcPr>
          <w:p w:rsidR="00DF7507" w:rsidRDefault="00467C65" w:rsidP="00DF7507">
            <w:r>
              <w:t>Error: Passwords do not match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31</w:t>
            </w:r>
          </w:p>
        </w:tc>
        <w:tc>
          <w:tcPr>
            <w:tcW w:w="1497" w:type="dxa"/>
          </w:tcPr>
          <w:p w:rsidR="00DF7507" w:rsidRDefault="00467C65" w:rsidP="00DF7507">
            <w:r>
              <w:t>Password Confirmation Box</w:t>
            </w:r>
          </w:p>
        </w:tc>
        <w:tc>
          <w:tcPr>
            <w:tcW w:w="1498" w:type="dxa"/>
          </w:tcPr>
          <w:p w:rsidR="00DF7507" w:rsidRDefault="00467C65" w:rsidP="00DF7507">
            <w:r>
              <w:t>(Value Same As Previous Password) goodPass123</w:t>
            </w:r>
          </w:p>
        </w:tc>
        <w:tc>
          <w:tcPr>
            <w:tcW w:w="1648" w:type="dxa"/>
          </w:tcPr>
          <w:p w:rsidR="00DF7507" w:rsidRDefault="00467C65" w:rsidP="00DF7507">
            <w:r>
              <w:t>Success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DF7507" w:rsidRDefault="00DF7507" w:rsidP="00DF7507">
            <w:r>
              <w:t>32</w:t>
            </w:r>
          </w:p>
        </w:tc>
        <w:tc>
          <w:tcPr>
            <w:tcW w:w="1497" w:type="dxa"/>
          </w:tcPr>
          <w:p w:rsidR="00DF7507" w:rsidRDefault="00467C65" w:rsidP="00DF7507">
            <w:r>
              <w:t>Email Entry Box</w:t>
            </w:r>
          </w:p>
        </w:tc>
        <w:tc>
          <w:tcPr>
            <w:tcW w:w="1498" w:type="dxa"/>
          </w:tcPr>
          <w:p w:rsidR="00DF7507" w:rsidRDefault="00467C65" w:rsidP="00DF7507">
            <w:r>
              <w:t>(Int) 650</w:t>
            </w:r>
          </w:p>
        </w:tc>
        <w:tc>
          <w:tcPr>
            <w:tcW w:w="1648" w:type="dxa"/>
          </w:tcPr>
          <w:p w:rsidR="00DF7507" w:rsidRDefault="00467C65" w:rsidP="00DF7507">
            <w:r>
              <w:t>Error: Invalid Email Address</w:t>
            </w:r>
          </w:p>
        </w:tc>
        <w:tc>
          <w:tcPr>
            <w:tcW w:w="1555" w:type="dxa"/>
          </w:tcPr>
          <w:p w:rsidR="00DF7507" w:rsidRDefault="00DF7507" w:rsidP="00DF7507"/>
        </w:tc>
        <w:tc>
          <w:tcPr>
            <w:tcW w:w="1338" w:type="dxa"/>
          </w:tcPr>
          <w:p w:rsidR="00DF7507" w:rsidRDefault="00DF7507" w:rsidP="00DF7507"/>
        </w:tc>
      </w:tr>
      <w:tr w:rsidR="00467C65" w:rsidTr="00055848">
        <w:tc>
          <w:tcPr>
            <w:tcW w:w="1480" w:type="dxa"/>
          </w:tcPr>
          <w:p w:rsidR="00467C65" w:rsidRDefault="00F45B90" w:rsidP="00DF7507">
            <w:r>
              <w:t>33</w:t>
            </w:r>
          </w:p>
        </w:tc>
        <w:tc>
          <w:tcPr>
            <w:tcW w:w="1497" w:type="dxa"/>
          </w:tcPr>
          <w:p w:rsidR="00467C65" w:rsidRDefault="00467C65" w:rsidP="00DF7507">
            <w:r>
              <w:t>Email Entry Box</w:t>
            </w:r>
          </w:p>
        </w:tc>
        <w:tc>
          <w:tcPr>
            <w:tcW w:w="1498" w:type="dxa"/>
          </w:tcPr>
          <w:p w:rsidR="00467C65" w:rsidRDefault="00467C65" w:rsidP="00DF7507">
            <w:r>
              <w:t>(Float) 5.8</w:t>
            </w:r>
          </w:p>
        </w:tc>
        <w:tc>
          <w:tcPr>
            <w:tcW w:w="1648" w:type="dxa"/>
          </w:tcPr>
          <w:p w:rsidR="00467C65" w:rsidRDefault="00467C65" w:rsidP="00DF7507">
            <w:r>
              <w:t>Error: Invalid Email Address</w:t>
            </w:r>
          </w:p>
        </w:tc>
        <w:tc>
          <w:tcPr>
            <w:tcW w:w="1555" w:type="dxa"/>
          </w:tcPr>
          <w:p w:rsidR="00467C65" w:rsidRDefault="00467C65" w:rsidP="00DF7507"/>
        </w:tc>
        <w:tc>
          <w:tcPr>
            <w:tcW w:w="1338" w:type="dxa"/>
          </w:tcPr>
          <w:p w:rsidR="00467C65" w:rsidRDefault="00467C65" w:rsidP="00DF7507"/>
        </w:tc>
      </w:tr>
      <w:tr w:rsidR="00467C65" w:rsidTr="00055848">
        <w:tc>
          <w:tcPr>
            <w:tcW w:w="1480" w:type="dxa"/>
          </w:tcPr>
          <w:p w:rsidR="00467C65" w:rsidRDefault="00F45B90" w:rsidP="00DF7507">
            <w:r>
              <w:t>34</w:t>
            </w:r>
          </w:p>
        </w:tc>
        <w:tc>
          <w:tcPr>
            <w:tcW w:w="1497" w:type="dxa"/>
          </w:tcPr>
          <w:p w:rsidR="00467C65" w:rsidRDefault="00467C65" w:rsidP="00DF7507">
            <w:r>
              <w:t>Email Entry Box</w:t>
            </w:r>
          </w:p>
        </w:tc>
        <w:tc>
          <w:tcPr>
            <w:tcW w:w="1498" w:type="dxa"/>
          </w:tcPr>
          <w:p w:rsidR="00467C65" w:rsidRDefault="00467C65" w:rsidP="00DF7507">
            <w:r>
              <w:t>(String) notAnEmail</w:t>
            </w:r>
          </w:p>
        </w:tc>
        <w:tc>
          <w:tcPr>
            <w:tcW w:w="1648" w:type="dxa"/>
          </w:tcPr>
          <w:p w:rsidR="00467C65" w:rsidRDefault="00467C65" w:rsidP="00DF7507">
            <w:r>
              <w:t>Error: Invalid Email Address</w:t>
            </w:r>
          </w:p>
        </w:tc>
        <w:tc>
          <w:tcPr>
            <w:tcW w:w="1555" w:type="dxa"/>
          </w:tcPr>
          <w:p w:rsidR="00467C65" w:rsidRDefault="00467C65" w:rsidP="00DF7507"/>
        </w:tc>
        <w:tc>
          <w:tcPr>
            <w:tcW w:w="1338" w:type="dxa"/>
          </w:tcPr>
          <w:p w:rsidR="00467C65" w:rsidRDefault="00467C65" w:rsidP="00DF7507"/>
        </w:tc>
      </w:tr>
      <w:tr w:rsidR="00467C65" w:rsidTr="00055848">
        <w:tc>
          <w:tcPr>
            <w:tcW w:w="1480" w:type="dxa"/>
          </w:tcPr>
          <w:p w:rsidR="00467C65" w:rsidRDefault="00F45B90" w:rsidP="00DF7507">
            <w:r>
              <w:t>35</w:t>
            </w:r>
            <w:bookmarkStart w:id="0" w:name="_GoBack"/>
            <w:bookmarkEnd w:id="0"/>
          </w:p>
        </w:tc>
        <w:tc>
          <w:tcPr>
            <w:tcW w:w="1497" w:type="dxa"/>
          </w:tcPr>
          <w:p w:rsidR="00467C65" w:rsidRDefault="00467C65" w:rsidP="00DF7507">
            <w:r>
              <w:t>Email Entry Box</w:t>
            </w:r>
          </w:p>
        </w:tc>
        <w:tc>
          <w:tcPr>
            <w:tcW w:w="1498" w:type="dxa"/>
          </w:tcPr>
          <w:p w:rsidR="00467C65" w:rsidRDefault="00467C65" w:rsidP="00467C65">
            <w:r>
              <w:t>(String) good@one.com</w:t>
            </w:r>
          </w:p>
        </w:tc>
        <w:tc>
          <w:tcPr>
            <w:tcW w:w="1648" w:type="dxa"/>
          </w:tcPr>
          <w:p w:rsidR="00467C65" w:rsidRDefault="00467C65" w:rsidP="00DF7507">
            <w:r>
              <w:t>Success</w:t>
            </w:r>
          </w:p>
        </w:tc>
        <w:tc>
          <w:tcPr>
            <w:tcW w:w="1555" w:type="dxa"/>
          </w:tcPr>
          <w:p w:rsidR="00467C65" w:rsidRDefault="00467C65" w:rsidP="00DF7507"/>
        </w:tc>
        <w:tc>
          <w:tcPr>
            <w:tcW w:w="1338" w:type="dxa"/>
          </w:tcPr>
          <w:p w:rsidR="00467C65" w:rsidRDefault="00467C65" w:rsidP="00DF7507"/>
        </w:tc>
      </w:tr>
    </w:tbl>
    <w:p w:rsidR="000F367F" w:rsidRDefault="000F367F"/>
    <w:sectPr w:rsidR="000F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48"/>
    <w:rsid w:val="00025BA1"/>
    <w:rsid w:val="00055848"/>
    <w:rsid w:val="000F367F"/>
    <w:rsid w:val="00315FDD"/>
    <w:rsid w:val="00467C65"/>
    <w:rsid w:val="00DF7507"/>
    <w:rsid w:val="00F106C4"/>
    <w:rsid w:val="00F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5E69"/>
  <w15:chartTrackingRefBased/>
  <w15:docId w15:val="{010DF850-1B21-4603-AD7F-0F0689E9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F3E27F3B</Template>
  <TotalTime>46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Bew</dc:creator>
  <cp:keywords/>
  <dc:description/>
  <cp:lastModifiedBy>Michael Bew</cp:lastModifiedBy>
  <cp:revision>3</cp:revision>
  <dcterms:created xsi:type="dcterms:W3CDTF">2018-03-15T22:04:00Z</dcterms:created>
  <dcterms:modified xsi:type="dcterms:W3CDTF">2018-03-15T22:50:00Z</dcterms:modified>
</cp:coreProperties>
</file>