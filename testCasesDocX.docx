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490"/>
        <w:gridCol w:w="1646"/>
        <w:gridCol w:w="1615"/>
        <w:gridCol w:w="1507"/>
        <w:gridCol w:w="1335"/>
      </w:tblGrid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Test Area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Comments</w:t>
            </w: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Room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(String) </w:t>
            </w:r>
            <w:proofErr w:type="spellStart"/>
            <w:r>
              <w:rPr>
                <w:rFonts w:ascii="Calibri" w:hAnsi="Calibri" w:cs="Calibri"/>
              </w:rPr>
              <w:t>roomTest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Room Number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Room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Room Number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Room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(Float) 0.07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Floor Entry Spinner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10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Unable to enter digits above 2 or below 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Floor Entry Spinner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-5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Unable to enter digits below 2 or above 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Floor Entry Spinner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(Char) 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Unable to enter non-integers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Floor Entry Spinner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(Float) 0.5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Unable to enter non-integers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Floor Entry Spinner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Entrance Select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(String) </w:t>
            </w:r>
            <w:proofErr w:type="spellStart"/>
            <w:r>
              <w:rPr>
                <w:rFonts w:ascii="Calibri" w:hAnsi="Calibri" w:cs="Calibri"/>
              </w:rPr>
              <w:t>entranceTest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Entrance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Entrance Select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Entrance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Entrance Select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-1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Entrance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Entrance Select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(Float) 0.5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Entrance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Entrance Select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(Non-user value) </w:t>
            </w:r>
            <w:proofErr w:type="spellStart"/>
            <w:r>
              <w:rPr>
                <w:rFonts w:ascii="Calibri" w:hAnsi="Calibri" w:cs="Calibri"/>
              </w:rPr>
              <w:t>fakeUser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Username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(User Value) </w:t>
            </w:r>
            <w:proofErr w:type="spellStart"/>
            <w:r>
              <w:rPr>
                <w:rFonts w:ascii="Calibri" w:hAnsi="Calibri" w:cs="Calibri"/>
              </w:rPr>
              <w:t>realUser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(Incorrect Value) </w:t>
            </w:r>
            <w:proofErr w:type="spellStart"/>
            <w:r>
              <w:rPr>
                <w:rFonts w:ascii="Calibri" w:hAnsi="Calibri" w:cs="Calibri"/>
              </w:rPr>
              <w:t>wrongPass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Password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(Correct Value) </w:t>
            </w:r>
            <w:proofErr w:type="spellStart"/>
            <w:r>
              <w:rPr>
                <w:rFonts w:ascii="Calibri" w:hAnsi="Calibri" w:cs="Calibri"/>
              </w:rPr>
              <w:t>correctPass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50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Please Enter a Valid Name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(Float) 0.5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Please Enter a Valid Name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First name </w:t>
            </w:r>
            <w:r>
              <w:rPr>
                <w:rFonts w:ascii="Calibri" w:hAnsi="Calibri" w:cs="Calibri"/>
              </w:rPr>
              <w:lastRenderedPageBreak/>
              <w:t>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(Digit) @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Error: Please </w:t>
            </w:r>
            <w:r>
              <w:rPr>
                <w:rFonts w:ascii="Calibri" w:hAnsi="Calibri" w:cs="Calibri"/>
              </w:rPr>
              <w:lastRenderedPageBreak/>
              <w:t>Enter a Valid Name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(String) </w:t>
            </w:r>
            <w:proofErr w:type="spellStart"/>
            <w:r>
              <w:rPr>
                <w:rFonts w:ascii="Calibri" w:hAnsi="Calibri" w:cs="Calibri"/>
              </w:rPr>
              <w:t>testName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Last 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50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Please Enter a Valid Name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Last 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(Float) 0.5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Please Enter a Valid Name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Last 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(Digit) @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Please Enter a Valid Name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Last 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(String) </w:t>
            </w:r>
            <w:proofErr w:type="spellStart"/>
            <w:r>
              <w:rPr>
                <w:rFonts w:ascii="Calibri" w:hAnsi="Calibri" w:cs="Calibri"/>
              </w:rPr>
              <w:t>testName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New Username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(Already Taken Username) </w:t>
            </w:r>
            <w:proofErr w:type="spellStart"/>
            <w:r>
              <w:rPr>
                <w:rFonts w:ascii="Calibri" w:hAnsi="Calibri" w:cs="Calibri"/>
              </w:rPr>
              <w:t>takenUser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Username already in user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New Username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(Unique Username) </w:t>
            </w:r>
            <w:proofErr w:type="spellStart"/>
            <w:r>
              <w:rPr>
                <w:rFonts w:ascii="Calibri" w:hAnsi="Calibri" w:cs="Calibri"/>
              </w:rPr>
              <w:t>newUser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New Password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(String) cat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Password must be more than 4 characters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New Password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(String) goodPass123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Confirmation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(Value Different From Previous Password) </w:t>
            </w:r>
            <w:proofErr w:type="spellStart"/>
            <w:r>
              <w:rPr>
                <w:rFonts w:ascii="Calibri" w:hAnsi="Calibri" w:cs="Calibri"/>
              </w:rPr>
              <w:t>notCorrectPass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Passwords do not match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Confirmation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(Value Same As Previous Password) goodPass123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Int</w:t>
            </w:r>
            <w:proofErr w:type="spellEnd"/>
            <w:r>
              <w:rPr>
                <w:rFonts w:ascii="Calibri" w:hAnsi="Calibri" w:cs="Calibri"/>
              </w:rPr>
              <w:t>) 650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Email Address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(Float) 5.8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Email Address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(String) </w:t>
            </w:r>
            <w:proofErr w:type="spellStart"/>
            <w:r>
              <w:rPr>
                <w:rFonts w:ascii="Calibri" w:hAnsi="Calibri" w:cs="Calibri"/>
              </w:rPr>
              <w:t>notAnEmail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Error: Invalid Email Address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966E7" w:rsidTr="005966E7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 Entry Box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(String) good@one.com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6E7" w:rsidRDefault="005966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5966E7" w:rsidRDefault="005966E7" w:rsidP="005966E7">
      <w:pPr>
        <w:widowControl w:val="0"/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5966E7" w:rsidRDefault="005966E7" w:rsidP="005966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0120A" w:rsidRDefault="0080120A">
      <w:bookmarkStart w:id="0" w:name="_GoBack"/>
      <w:bookmarkEnd w:id="0"/>
    </w:p>
    <w:sectPr w:rsidR="0080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E7"/>
    <w:rsid w:val="005966E7"/>
    <w:rsid w:val="0080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197E4-71A8-4760-9C58-0833D1EC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6E7"/>
    <w:pPr>
      <w:spacing w:line="25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352C694D</Template>
  <TotalTime>1</TotalTime>
  <Pages>2</Pages>
  <Words>357</Words>
  <Characters>2038</Characters>
  <Application>Microsoft Office Word</Application>
  <DocSecurity>0</DocSecurity>
  <Lines>16</Lines>
  <Paragraphs>4</Paragraphs>
  <ScaleCrop>false</ScaleCrop>
  <Company>University of Portsmouth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Bew</dc:creator>
  <cp:keywords/>
  <dc:description/>
  <cp:lastModifiedBy>Michael Bew</cp:lastModifiedBy>
  <cp:revision>1</cp:revision>
  <dcterms:created xsi:type="dcterms:W3CDTF">2018-03-15T23:35:00Z</dcterms:created>
  <dcterms:modified xsi:type="dcterms:W3CDTF">2018-03-15T23:36:00Z</dcterms:modified>
</cp:coreProperties>
</file>